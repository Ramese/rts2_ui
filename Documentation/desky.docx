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8" w:rsidRPr="00E01F58" w:rsidRDefault="00A83429" w:rsidP="000805FE">
      <w:pPr>
        <w:rPr>
          <w:color w:val="0065BD"/>
          <w:lang w:val="cs-CZ"/>
        </w:rPr>
      </w:pPr>
      <w:r w:rsidRPr="00E01F58">
        <w:rPr>
          <w:noProof/>
          <w:color w:val="0065BD"/>
          <w:lang w:val="cs-CZ" w:eastAsia="cs-CZ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323A99" wp14:editId="09FEC3B2">
                <wp:simplePos x="0" y="0"/>
                <wp:positionH relativeFrom="page">
                  <wp:posOffset>9616440</wp:posOffset>
                </wp:positionH>
                <wp:positionV relativeFrom="page">
                  <wp:align>top</wp:align>
                </wp:positionV>
                <wp:extent cx="5868670" cy="46609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466090"/>
                        </a:xfrm>
                        <a:prstGeom prst="rect">
                          <a:avLst/>
                        </a:prstGeom>
                        <a:solidFill>
                          <a:srgbClr val="006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DE5A" id="Rectangle 3" o:spid="_x0000_s1026" style="position:absolute;margin-left:757.2pt;margin-top:0;width:462.1pt;height:36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" fillcolor="#0065bd" stroked="f" strokeweight="1pt">
                <w10:wrap anchorx="page" anchory="page"/>
              </v:rect>
            </w:pict>
          </mc:Fallback>
        </mc:AlternateContent>
      </w:r>
      <w:r w:rsidR="00A905AB">
        <w:rPr>
          <w:noProof/>
          <w:color w:val="0065BD"/>
          <w:lang w:val="cs-CZ" w:eastAsia="cs-CZ"/>
          <w14:numSpacing w14:val="defau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ED086" wp14:editId="7102A3D5">
                <wp:simplePos x="0" y="0"/>
                <wp:positionH relativeFrom="page">
                  <wp:posOffset>15373985</wp:posOffset>
                </wp:positionH>
                <wp:positionV relativeFrom="page">
                  <wp:posOffset>0</wp:posOffset>
                </wp:positionV>
                <wp:extent cx="108000" cy="10908000"/>
                <wp:effectExtent l="0" t="0" r="254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9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AAF35" id="Rectangle 8" o:spid="_x0000_s1026" style="position:absolute;margin-left:1210.55pt;margin-top:0;width:8.5pt;height:858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" filled="f" strokecolor="#1f4d78 [1604]" strokeweight="1pt">
                <v:stroke opacity="13107f"/>
                <w10:wrap anchorx="page" anchory="page"/>
              </v:rect>
            </w:pict>
          </mc:Fallback>
        </mc:AlternateContent>
      </w:r>
      <w:r w:rsidR="00A905AB">
        <w:rPr>
          <w:noProof/>
          <w:color w:val="0065BD"/>
          <w:lang w:val="cs-CZ" w:eastAsia="cs-CZ"/>
          <w14:numSpacing w14:val="defau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2ECEB" wp14:editId="2B27CB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8000" cy="10908000"/>
                <wp:effectExtent l="0" t="0" r="254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908000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accent1">
                              <a:shade val="5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77007" id="Rectangle 6" o:spid="_x0000_s1026" style="position:absolute;margin-left:0;margin-top:0;width:8.5pt;height:858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" filled="f" strokecolor="#1f4d78 [1604]" strokeweight="1pt">
                <v:stroke opacity="13107f"/>
                <w10:wrap anchorx="page" anchory="page"/>
              </v:rect>
            </w:pict>
          </mc:Fallback>
        </mc:AlternateContent>
      </w:r>
      <w:r w:rsidR="00A905AB">
        <w:rPr>
          <w:noProof/>
          <w:color w:val="0065BD"/>
          <w:lang w:val="cs-CZ" w:eastAsia="cs-CZ"/>
          <w14:numSpacing w14:val="defaul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F7D32" wp14:editId="4B72940C">
                <wp:simplePos x="0" y="0"/>
                <wp:positionH relativeFrom="page">
                  <wp:posOffset>0</wp:posOffset>
                </wp:positionH>
                <wp:positionV relativeFrom="page">
                  <wp:posOffset>10801350</wp:posOffset>
                </wp:positionV>
                <wp:extent cx="15480000" cy="108000"/>
                <wp:effectExtent l="0" t="0" r="2730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0" cy="1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E453" id="Rectangle 4" o:spid="_x0000_s1026" style="position:absolute;margin-left:0;margin-top:850.5pt;width:1218.9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" filled="f" strokecolor="#1f4d78 [1604]" strokeweight="1pt">
                <v:stroke opacity="13107f"/>
                <w10:wrap anchorx="page" anchory="page"/>
              </v:rect>
            </w:pict>
          </mc:Fallback>
        </mc:AlternateContent>
      </w:r>
      <w:r w:rsidR="00A905AB">
        <w:rPr>
          <w:noProof/>
          <w:color w:val="0065BD"/>
          <w:lang w:val="cs-CZ" w:eastAsia="cs-CZ"/>
          <w14:numSpacing w14:val="defaul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480000" cy="108000"/>
                <wp:effectExtent l="0" t="0" r="273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0" cy="1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8071" id="Rectangle 2" o:spid="_x0000_s1026" style="position:absolute;margin-left:0;margin-top:0;width:1218.9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" filled="f" strokecolor="#1f4d78 [1604]" strokeweight="1pt">
                <v:stroke opacity="13107f"/>
                <w10:wrap anchorx="page" anchory="page"/>
              </v:rect>
            </w:pict>
          </mc:Fallback>
        </mc:AlternateContent>
      </w:r>
      <w:bookmarkStart w:id="0" w:name="_Hlk483234263"/>
      <w:bookmarkEnd w:id="0"/>
      <w:r w:rsidR="00FC6E49" w:rsidRPr="00E01F58">
        <w:rPr>
          <w:color w:val="0065BD"/>
          <w:lang w:val="cs-CZ"/>
        </w:rPr>
        <w:t>české vysoké</w:t>
      </w:r>
      <w:r w:rsidR="00FC6E49" w:rsidRPr="00E01F58">
        <w:rPr>
          <w:color w:val="0065BD"/>
          <w:lang w:val="cs-CZ"/>
        </w:rPr>
        <w:br/>
        <w:t>učení technické</w:t>
      </w:r>
    </w:p>
    <w:p w:rsidR="00FC6E49" w:rsidRPr="00E01F58" w:rsidRDefault="00FC6E49" w:rsidP="000805FE">
      <w:pPr>
        <w:rPr>
          <w:color w:val="0065BD"/>
          <w:lang w:val="cs-CZ"/>
        </w:rPr>
      </w:pPr>
      <w:bookmarkStart w:id="1" w:name="_Hlk482914511"/>
      <w:bookmarkEnd w:id="1"/>
      <w:r w:rsidRPr="00E01F58">
        <w:rPr>
          <w:color w:val="0065BD"/>
          <w:lang w:val="cs-CZ"/>
        </w:rPr>
        <w:t>v</w:t>
      </w:r>
      <w:r w:rsidRPr="00E01F58">
        <w:rPr>
          <w:rFonts w:ascii="Cambria" w:hAnsi="Cambria" w:cs="Cambria"/>
          <w:color w:val="0065BD"/>
          <w:lang w:val="cs-CZ"/>
        </w:rPr>
        <w:t> </w:t>
      </w:r>
      <w:r w:rsidRPr="00E01F58">
        <w:rPr>
          <w:color w:val="0065BD"/>
          <w:lang w:val="cs-CZ"/>
        </w:rPr>
        <w:t>Praze</w:t>
      </w:r>
    </w:p>
    <w:p w:rsidR="00FC6E49" w:rsidRDefault="003E6432" w:rsidP="000805FE">
      <w:pPr>
        <w:rPr>
          <w:lang w:val="cs-CZ"/>
        </w:rPr>
      </w:pPr>
      <w:bookmarkStart w:id="2" w:name="_Hlk482916716"/>
      <w:bookmarkEnd w:id="2"/>
      <w:r w:rsidRPr="00E01F58">
        <w:rPr>
          <w:noProof/>
          <w:color w:val="005DD1"/>
          <w:lang w:val="cs-CZ" w:eastAsia="cs-CZ"/>
          <w14:numSpacing w14:val="default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page">
                  <wp:posOffset>9616440</wp:posOffset>
                </wp:positionH>
                <wp:positionV relativeFrom="paragraph">
                  <wp:posOffset>122555</wp:posOffset>
                </wp:positionV>
                <wp:extent cx="5868670" cy="684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6840000"/>
                        </a:xfrm>
                        <a:prstGeom prst="rect">
                          <a:avLst/>
                        </a:prstGeom>
                        <a:solidFill>
                          <a:srgbClr val="006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F169" id="Rectangle 1" o:spid="_x0000_s1026" style="position:absolute;margin-left:757.2pt;margin-top:9.65pt;width:462.1pt;height:538.6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" fillcolor="#0065bd" stroked="f" strokeweight="1pt">
                <w10:wrap anchorx="page"/>
              </v:rect>
            </w:pict>
          </mc:Fallback>
        </mc:AlternateContent>
      </w:r>
    </w:p>
    <w:p w:rsidR="003E17F7" w:rsidRDefault="003E17F7" w:rsidP="000805FE">
      <w:pPr>
        <w:rPr>
          <w:color w:val="FFFFFF" w:themeColor="background1"/>
          <w:lang w:val="cs-CZ"/>
        </w:rPr>
      </w:pPr>
    </w:p>
    <w:p w:rsidR="007566E8" w:rsidRPr="00E01F58" w:rsidRDefault="0021245B" w:rsidP="000805FE">
      <w:pPr>
        <w:rPr>
          <w:color w:val="FFFFFF" w:themeColor="background1"/>
          <w:lang w:val="cs-CZ"/>
        </w:rPr>
      </w:pPr>
      <w:r>
        <w:rPr>
          <w:noProof/>
          <w:color w:val="005DD1"/>
          <w:lang w:val="cs-CZ" w:eastAsia="cs-CZ"/>
          <w14:numSpacing w14:val="defaul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735330</wp:posOffset>
            </wp:positionV>
            <wp:extent cx="2531745" cy="2531745"/>
            <wp:effectExtent l="0" t="0" r="1905" b="1905"/>
            <wp:wrapTopAndBottom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_cvut_plna_verz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B80" w:rsidRPr="00E01F58">
        <w:rPr>
          <w:color w:val="FFFFFF" w:themeColor="background1"/>
          <w:lang w:val="cs-CZ"/>
        </w:rPr>
        <w:t>fakulta</w:t>
      </w:r>
      <w:r w:rsidR="009B7B80" w:rsidRPr="00E01F58">
        <w:rPr>
          <w:color w:val="FFFFFF" w:themeColor="background1"/>
          <w:lang w:val="cs-CZ"/>
        </w:rPr>
        <w:br/>
        <w:t>ELEKTROTECHNICKÁ</w:t>
      </w:r>
    </w:p>
    <w:p w:rsidR="00FC6E49" w:rsidRPr="00FC6E49" w:rsidRDefault="00FC6E49" w:rsidP="00FC6E49">
      <w:pPr>
        <w:rPr>
          <w:lang w:val="cs-CZ"/>
        </w:rPr>
      </w:pPr>
    </w:p>
    <w:p w:rsidR="00FC6E49" w:rsidRDefault="00FC6E49" w:rsidP="00FC6E49">
      <w:pPr>
        <w:rPr>
          <w:lang w:val="cs-CZ"/>
        </w:rPr>
      </w:pPr>
    </w:p>
    <w:p w:rsidR="00FC6E49" w:rsidRPr="00E01F58" w:rsidRDefault="009B7B80" w:rsidP="00FC6E49">
      <w:pPr>
        <w:rPr>
          <w:color w:val="FFFFFF" w:themeColor="background1"/>
          <w:lang w:val="cs-CZ"/>
        </w:rPr>
      </w:pPr>
      <w:r w:rsidRPr="00E01F58">
        <w:rPr>
          <w:color w:val="FFFFFF" w:themeColor="background1"/>
          <w:lang w:val="cs-CZ"/>
        </w:rPr>
        <w:t>dIPLOMOVÁ</w:t>
      </w:r>
      <w:r w:rsidR="00FC6E49" w:rsidRPr="00E01F58">
        <w:rPr>
          <w:color w:val="FFFFFF" w:themeColor="background1"/>
          <w:lang w:val="cs-CZ"/>
        </w:rPr>
        <w:br/>
        <w:t>práce</w:t>
      </w:r>
    </w:p>
    <w:p w:rsidR="007566E8" w:rsidRDefault="007566E8" w:rsidP="00FC6E49">
      <w:pPr>
        <w:rPr>
          <w:lang w:val="cs-CZ"/>
        </w:rPr>
      </w:pPr>
    </w:p>
    <w:p w:rsidR="00E01F58" w:rsidRDefault="00E01F58" w:rsidP="00FC6E49">
      <w:pPr>
        <w:rPr>
          <w:lang w:val="cs-CZ"/>
        </w:rPr>
      </w:pPr>
    </w:p>
    <w:p w:rsidR="00E01F58" w:rsidRPr="00E01F58" w:rsidRDefault="007566E8" w:rsidP="00FC6E49">
      <w:pPr>
        <w:rPr>
          <w:color w:val="FFFFFF" w:themeColor="background1"/>
          <w:lang w:val="cs-CZ"/>
        </w:rPr>
      </w:pPr>
      <w:r w:rsidRPr="00E01F58">
        <w:rPr>
          <w:color w:val="FFFFFF" w:themeColor="background1"/>
          <w:lang w:val="cs-CZ"/>
        </w:rPr>
        <w:t>201</w:t>
      </w:r>
      <w:r w:rsidR="009B7B80" w:rsidRPr="00E01F58">
        <w:rPr>
          <w:color w:val="FFFFFF" w:themeColor="background1"/>
          <w:lang w:val="cs-CZ"/>
        </w:rPr>
        <w:t>7</w:t>
      </w:r>
    </w:p>
    <w:p w:rsidR="009B7B80" w:rsidRPr="009B7B80" w:rsidRDefault="009B7B80" w:rsidP="009B7B80">
      <w:pPr>
        <w:rPr>
          <w:lang w:val="cs-CZ"/>
        </w:rPr>
      </w:pPr>
      <w:bookmarkStart w:id="3" w:name="_GoBack"/>
      <w:bookmarkEnd w:id="3"/>
    </w:p>
    <w:p w:rsidR="007566E8" w:rsidRPr="00E01F58" w:rsidRDefault="00A83429" w:rsidP="00E01F58">
      <w:pPr>
        <w:rPr>
          <w:lang w:val="cs-CZ"/>
        </w:rPr>
      </w:pPr>
      <w:bookmarkStart w:id="4" w:name="_Hlk482914634"/>
      <w:bookmarkEnd w:id="4"/>
      <w:r w:rsidRPr="00E01F58">
        <w:rPr>
          <w:noProof/>
          <w:color w:val="0065BD"/>
          <w:lang w:val="cs-CZ" w:eastAsia="cs-CZ"/>
          <w14:numSpacing w14:val="defaul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2FCA31" wp14:editId="596C70CC">
                <wp:simplePos x="0" y="0"/>
                <wp:positionH relativeFrom="page">
                  <wp:posOffset>9616440</wp:posOffset>
                </wp:positionH>
                <wp:positionV relativeFrom="page">
                  <wp:align>bottom</wp:align>
                </wp:positionV>
                <wp:extent cx="5882640" cy="449580"/>
                <wp:effectExtent l="0" t="0" r="381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49580"/>
                        </a:xfrm>
                        <a:prstGeom prst="rect">
                          <a:avLst/>
                        </a:prstGeom>
                        <a:solidFill>
                          <a:srgbClr val="006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CABAF" id="Rectangle 9" o:spid="_x0000_s1026" style="position:absolute;margin-left:757.2pt;margin-top:0;width:463.2pt;height:35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" fillcolor="#0065bd" stroked="f" strokeweight="1pt">
                <w10:wrap anchorx="page" anchory="page"/>
              </v:rect>
            </w:pict>
          </mc:Fallback>
        </mc:AlternateContent>
      </w:r>
    </w:p>
    <w:sectPr w:rsidR="007566E8" w:rsidRPr="00E01F58" w:rsidSect="00A905AB">
      <w:footerReference w:type="default" r:id="rId8"/>
      <w:pgSz w:w="24381" w:h="17180" w:orient="landscape"/>
      <w:pgMar w:top="1247" w:right="1247" w:bottom="1247" w:left="16018" w:header="720" w:footer="1247" w:gutter="0"/>
      <w:cols w:space="720"/>
      <w:docGrid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A3B" w:rsidRDefault="00DB3A3B" w:rsidP="007566E8">
      <w:pPr>
        <w:spacing w:line="240" w:lineRule="auto"/>
      </w:pPr>
      <w:r>
        <w:separator/>
      </w:r>
    </w:p>
  </w:endnote>
  <w:endnote w:type="continuationSeparator" w:id="0">
    <w:p w:rsidR="00DB3A3B" w:rsidRDefault="00DB3A3B" w:rsidP="00756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echnika">
    <w:altName w:val="Calibri"/>
    <w:charset w:val="00"/>
    <w:family w:val="auto"/>
    <w:pitch w:val="variable"/>
    <w:sig w:usb0="00000087" w:usb1="00000001" w:usb2="00000000" w:usb3="00000000" w:csb0="0000009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6E8" w:rsidRPr="00E01F58" w:rsidRDefault="009B7B80">
    <w:pPr>
      <w:pStyle w:val="Footer"/>
      <w:rPr>
        <w:color w:val="0065BD"/>
        <w:lang w:val="cs-CZ"/>
      </w:rPr>
    </w:pPr>
    <w:r w:rsidRPr="00E01F58">
      <w:rPr>
        <w:color w:val="0065BD"/>
        <w:lang w:val="cs-CZ"/>
      </w:rPr>
      <w:t>rADEK</w:t>
    </w:r>
  </w:p>
  <w:p w:rsidR="007566E8" w:rsidRPr="00E01F58" w:rsidRDefault="009B7B80">
    <w:pPr>
      <w:pStyle w:val="Footer"/>
      <w:rPr>
        <w:color w:val="0065BD"/>
        <w:lang w:val="cs-CZ"/>
      </w:rPr>
    </w:pPr>
    <w:r w:rsidRPr="00E01F58">
      <w:rPr>
        <w:color w:val="0065BD"/>
        <w:lang w:val="cs-CZ"/>
      </w:rPr>
      <w:t>mEČIAR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A3B" w:rsidRDefault="00DB3A3B" w:rsidP="007566E8">
      <w:pPr>
        <w:spacing w:line="240" w:lineRule="auto"/>
      </w:pPr>
      <w:r>
        <w:separator/>
      </w:r>
    </w:p>
  </w:footnote>
  <w:footnote w:type="continuationSeparator" w:id="0">
    <w:p w:rsidR="00DB3A3B" w:rsidRDefault="00DB3A3B" w:rsidP="00756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80"/>
    <w:rsid w:val="00030D1D"/>
    <w:rsid w:val="000805FE"/>
    <w:rsid w:val="000B0CAE"/>
    <w:rsid w:val="0021245B"/>
    <w:rsid w:val="002653AF"/>
    <w:rsid w:val="003E17F7"/>
    <w:rsid w:val="003E6432"/>
    <w:rsid w:val="00417868"/>
    <w:rsid w:val="00496F1C"/>
    <w:rsid w:val="0052756A"/>
    <w:rsid w:val="005A774C"/>
    <w:rsid w:val="0066500D"/>
    <w:rsid w:val="00675794"/>
    <w:rsid w:val="00706CC0"/>
    <w:rsid w:val="007566E8"/>
    <w:rsid w:val="00803C29"/>
    <w:rsid w:val="00854743"/>
    <w:rsid w:val="00911C13"/>
    <w:rsid w:val="00976698"/>
    <w:rsid w:val="009B7B80"/>
    <w:rsid w:val="00A83429"/>
    <w:rsid w:val="00A905AB"/>
    <w:rsid w:val="00C53033"/>
    <w:rsid w:val="00DB3A3B"/>
    <w:rsid w:val="00E01F58"/>
    <w:rsid w:val="00F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FE04FD-BAA1-4993-94AA-8625263C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66E8"/>
    <w:pPr>
      <w:spacing w:after="0" w:line="560" w:lineRule="exact"/>
    </w:pPr>
    <w:rPr>
      <w:rFonts w:ascii="Technika" w:hAnsi="Technika"/>
      <w:b/>
      <w:caps/>
      <w:spacing w:val="8"/>
      <w:kern w:val="24"/>
      <w:sz w:val="48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0805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0805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F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566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E8"/>
    <w:rPr>
      <w:rFonts w:ascii="Technika" w:hAnsi="Technika"/>
      <w:b/>
      <w:caps/>
      <w:spacing w:val="8"/>
      <w:kern w:val="24"/>
      <w:sz w:val="48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7566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E8"/>
    <w:rPr>
      <w:rFonts w:ascii="Technika" w:hAnsi="Technika"/>
      <w:b/>
      <w:caps/>
      <w:spacing w:val="8"/>
      <w:kern w:val="24"/>
      <w:sz w:val="48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ZaverecnaPrac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ZaverecnaPrace.dotx</Template>
  <TotalTime>290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2017-05-23T09:34:00Z</cp:lastPrinted>
  <dcterms:created xsi:type="dcterms:W3CDTF">2017-05-21T10:39:00Z</dcterms:created>
  <dcterms:modified xsi:type="dcterms:W3CDTF">2017-05-23T09:38:00Z</dcterms:modified>
</cp:coreProperties>
</file>